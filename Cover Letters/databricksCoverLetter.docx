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alias w:val="Your Name"/>
        <w:tag w:val="Your Name"/>
        <w:id w:val="1760865497"/>
        <w:placeholder>
          <w:docPart w:val="8EB121BC6540E04CA1A93E4D1A4ACC7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9831432" w14:textId="54E40E1A" w:rsidR="00AC6117" w:rsidRPr="00B901A2" w:rsidRDefault="00B901A2">
          <w:pPr>
            <w:pStyle w:val="Nam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Arjun Raja Yogidas</w:t>
          </w:r>
        </w:p>
      </w:sdtContent>
    </w:sdt>
    <w:p w14:paraId="54AA9496" w14:textId="25EE58C7" w:rsidR="00F72272" w:rsidRPr="00B901A2" w:rsidRDefault="00B901A2">
      <w:pPr>
        <w:pStyle w:val="Sender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Boston, MA 02120</w:t>
      </w:r>
      <w:r w:rsidR="0048751C" w:rsidRPr="00B901A2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+1 (209)-871-8368</w:t>
      </w:r>
      <w:r w:rsidR="0048751C" w:rsidRPr="00B901A2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arjunraja.msgrad@gmail.com</w:t>
      </w:r>
    </w:p>
    <w:p w14:paraId="2F1310D7" w14:textId="56252C52" w:rsidR="00F72272" w:rsidRPr="00B901A2" w:rsidRDefault="00B901A2">
      <w:pPr>
        <w:pStyle w:val="Da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August 2022</w:t>
      </w:r>
    </w:p>
    <w:sdt>
      <w:sdtPr>
        <w:rPr>
          <w:rFonts w:ascii="Times New Roman" w:hAnsi="Times New Roman" w:cs="Times New Roman"/>
          <w:color w:val="auto"/>
        </w:rPr>
        <w:alias w:val="Enter Recipient Name:"/>
        <w:tag w:val="Enter Recipient Name:"/>
        <w:id w:val="696896679"/>
        <w:placeholder>
          <w:docPart w:val="378351E170967A44A85B3F66117A026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21B30B8C" w14:textId="43E2B10F" w:rsidR="00F72272" w:rsidRPr="00B901A2" w:rsidRDefault="00B901A2">
          <w:pPr>
            <w:pStyle w:val="RecipientContactInfo"/>
            <w:rPr>
              <w:rFonts w:ascii="Times New Roman" w:hAnsi="Times New Roman" w:cs="Times New Roman"/>
            </w:rPr>
          </w:pPr>
          <w:r w:rsidRPr="00B901A2">
            <w:rPr>
              <w:rFonts w:ascii="Times New Roman" w:hAnsi="Times New Roman" w:cs="Times New Roman"/>
              <w:color w:val="auto"/>
            </w:rPr>
            <w:t>Hiring Manager</w:t>
          </w:r>
          <w:r w:rsidRPr="00B901A2">
            <w:rPr>
              <w:rFonts w:ascii="Times New Roman" w:hAnsi="Times New Roman" w:cs="Times New Roman"/>
              <w:color w:val="auto"/>
            </w:rPr>
            <w:br/>
            <w:t>Databricks</w:t>
          </w:r>
        </w:p>
      </w:sdtContent>
    </w:sdt>
    <w:p w14:paraId="66DF8C40" w14:textId="77777777" w:rsidR="00B901A2" w:rsidRPr="00B901A2" w:rsidRDefault="00B901A2" w:rsidP="00B901A2">
      <w:pPr>
        <w:pStyle w:val="RecipientContactInfo"/>
        <w:rPr>
          <w:rFonts w:ascii="Times New Roman" w:hAnsi="Times New Roman" w:cs="Times New Roman"/>
        </w:rPr>
      </w:pPr>
      <w:r w:rsidRPr="00B901A2">
        <w:rPr>
          <w:rFonts w:ascii="Times New Roman" w:hAnsi="Times New Roman" w:cs="Times New Roman"/>
        </w:rPr>
        <w:t>160 Spear Street, 15th Floor</w:t>
      </w:r>
    </w:p>
    <w:p w14:paraId="54013E31" w14:textId="669FD488" w:rsidR="0048751C" w:rsidRDefault="00B901A2" w:rsidP="00B901A2">
      <w:pPr>
        <w:pStyle w:val="RecipientContactInfo"/>
        <w:rPr>
          <w:rFonts w:ascii="Times New Roman" w:hAnsi="Times New Roman" w:cs="Times New Roman"/>
        </w:rPr>
      </w:pPr>
      <w:r w:rsidRPr="00B901A2">
        <w:rPr>
          <w:rFonts w:ascii="Times New Roman" w:hAnsi="Times New Roman" w:cs="Times New Roman"/>
        </w:rPr>
        <w:t>San Francisco, CA 94105</w:t>
      </w:r>
      <w:r w:rsidRPr="00B901A2">
        <w:rPr>
          <w:rFonts w:ascii="Times New Roman" w:hAnsi="Times New Roman" w:cs="Times New Roman"/>
        </w:rPr>
        <w:t xml:space="preserve"> </w:t>
      </w:r>
    </w:p>
    <w:p w14:paraId="4EBBC520" w14:textId="55FF659A" w:rsidR="00F72272" w:rsidRPr="00B901A2" w:rsidRDefault="0048751C">
      <w:pPr>
        <w:pStyle w:val="Salutation"/>
        <w:rPr>
          <w:rFonts w:ascii="Times New Roman" w:hAnsi="Times New Roman" w:cs="Times New Roman"/>
        </w:rPr>
      </w:pPr>
      <w:r w:rsidRPr="00B901A2">
        <w:rPr>
          <w:rFonts w:ascii="Times New Roman" w:hAnsi="Times New Roman" w:cs="Times New Roman"/>
        </w:rPr>
        <w:t xml:space="preserve">Dear </w:t>
      </w:r>
      <w:sdt>
        <w:sdtPr>
          <w:rPr>
            <w:rFonts w:ascii="Times New Roman" w:hAnsi="Times New Roman" w:cs="Times New Roman"/>
          </w:rPr>
          <w:alias w:val="Enter Recipient Name:"/>
          <w:tag w:val="Enter Recipient Name:"/>
          <w:id w:val="-193009614"/>
          <w:placeholder>
            <w:docPart w:val="7772349438BB4F4F8F7B0DB4A83F55D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B901A2">
            <w:rPr>
              <w:rFonts w:ascii="Times New Roman" w:hAnsi="Times New Roman" w:cs="Times New Roman"/>
            </w:rPr>
            <w:t>Hiring Manager</w:t>
          </w:r>
          <w:r w:rsidR="00B901A2">
            <w:rPr>
              <w:rFonts w:ascii="Times New Roman" w:hAnsi="Times New Roman" w:cs="Times New Roman"/>
            </w:rPr>
            <w:br/>
            <w:t>Databricks</w:t>
          </w:r>
        </w:sdtContent>
      </w:sdt>
      <w:r w:rsidRPr="00B901A2">
        <w:rPr>
          <w:rFonts w:ascii="Times New Roman" w:hAnsi="Times New Roman" w:cs="Times New Roman"/>
        </w:rPr>
        <w:t>:</w:t>
      </w:r>
    </w:p>
    <w:p w14:paraId="353C5159" w14:textId="483D69D6" w:rsidR="00E276D8" w:rsidRDefault="00E276D8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writing to express my interest and apply for your job listing for a Software Engineer</w:t>
      </w:r>
      <w:r>
        <w:rPr>
          <w:rFonts w:ascii="Arial" w:hAnsi="Arial" w:cs="Arial"/>
          <w:color w:val="000000"/>
        </w:rPr>
        <w:t xml:space="preserve"> Intern (2023)</w:t>
      </w:r>
      <w:r>
        <w:rPr>
          <w:rFonts w:ascii="Arial" w:hAnsi="Arial" w:cs="Arial"/>
          <w:color w:val="000000"/>
        </w:rPr>
        <w:t xml:space="preserve"> position, which I found through your careers </w:t>
      </w:r>
      <w:r>
        <w:rPr>
          <w:rFonts w:ascii="Arial" w:hAnsi="Arial" w:cs="Arial"/>
          <w:color w:val="000000"/>
        </w:rPr>
        <w:t>page</w:t>
      </w:r>
      <w:r>
        <w:rPr>
          <w:rFonts w:ascii="Arial" w:hAnsi="Arial" w:cs="Arial"/>
          <w:color w:val="000000"/>
        </w:rPr>
        <w:t xml:space="preserve">. I am a graduate student in the field of Information Systems at Northeastern University with over 3 years of professional software engineering experience in full stack web application development. I’m a language agnostic software engineer with sound exposure to Agile methodologies and </w:t>
      </w:r>
      <w:r>
        <w:rPr>
          <w:rFonts w:ascii="Arial" w:hAnsi="Arial" w:cs="Arial"/>
          <w:color w:val="000000"/>
        </w:rPr>
        <w:t>Test-driven</w:t>
      </w:r>
      <w:r>
        <w:rPr>
          <w:rFonts w:ascii="Arial" w:hAnsi="Arial" w:cs="Arial"/>
          <w:color w:val="000000"/>
        </w:rPr>
        <w:t xml:space="preserve"> development. I want my work to have a positive impact on millions of lives.</w:t>
      </w:r>
    </w:p>
    <w:p w14:paraId="77122050" w14:textId="77777777" w:rsidR="00E276D8" w:rsidRDefault="00E276D8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7C36121" w14:textId="789FE8F4" w:rsidR="00E276D8" w:rsidRDefault="00E276D8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My work experience has enabled me to gain technical expertise in </w:t>
      </w:r>
      <w:r>
        <w:rPr>
          <w:rFonts w:ascii="Arial" w:hAnsi="Arial" w:cs="Arial"/>
          <w:color w:val="000000"/>
        </w:rPr>
        <w:t>object-oriented</w:t>
      </w:r>
      <w:r>
        <w:rPr>
          <w:rFonts w:ascii="Arial" w:hAnsi="Arial" w:cs="Arial"/>
          <w:color w:val="000000"/>
        </w:rPr>
        <w:t xml:space="preserve"> development. Working in</w:t>
      </w:r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 xml:space="preserve"> startup</w:t>
      </w:r>
      <w:r>
        <w:rPr>
          <w:rFonts w:ascii="Arial" w:hAnsi="Arial" w:cs="Arial"/>
          <w:color w:val="000000"/>
        </w:rPr>
        <w:t xml:space="preserve"> has</w:t>
      </w:r>
      <w:r>
        <w:rPr>
          <w:rFonts w:ascii="Arial" w:hAnsi="Arial" w:cs="Arial"/>
          <w:color w:val="000000"/>
        </w:rPr>
        <w:t xml:space="preserve"> also enabled me to learn the complete software engineering life cycle right from requirements gathering, using project management tools like Confluence and JIRA, system design and version control systems like </w:t>
      </w:r>
      <w:r>
        <w:rPr>
          <w:rFonts w:ascii="Arial" w:hAnsi="Arial" w:cs="Arial"/>
          <w:color w:val="000000"/>
        </w:rPr>
        <w:t>GitHub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Bitbucket</w:t>
      </w:r>
      <w:r>
        <w:rPr>
          <w:rFonts w:ascii="Arial" w:hAnsi="Arial" w:cs="Arial"/>
          <w:color w:val="000000"/>
        </w:rPr>
        <w:t xml:space="preserve"> and code deployment using Kubernetes and Aws. </w:t>
      </w:r>
    </w:p>
    <w:p w14:paraId="0FFD53F3" w14:textId="77777777" w:rsidR="00E276D8" w:rsidRDefault="00E276D8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60994A1" w14:textId="593E28B3" w:rsidR="00E276D8" w:rsidRDefault="00E276D8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</w:t>
      </w:r>
      <w:r>
        <w:rPr>
          <w:rFonts w:ascii="Arial" w:hAnsi="Arial" w:cs="Arial"/>
          <w:color w:val="000000"/>
        </w:rPr>
        <w:t xml:space="preserve"> area of expertise in </w:t>
      </w:r>
      <w:r>
        <w:rPr>
          <w:rFonts w:ascii="Arial" w:hAnsi="Arial" w:cs="Arial"/>
          <w:color w:val="000000"/>
        </w:rPr>
        <w:t>NodeJS</w:t>
      </w:r>
      <w:r>
        <w:rPr>
          <w:rFonts w:ascii="Arial" w:hAnsi="Arial" w:cs="Arial"/>
          <w:color w:val="000000"/>
        </w:rPr>
        <w:t xml:space="preserve"> and ReactJ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allows me to design a complete application using JavaScript. I’m currently also learning </w:t>
      </w:r>
      <w:proofErr w:type="spellStart"/>
      <w:r>
        <w:rPr>
          <w:rFonts w:ascii="Arial" w:hAnsi="Arial" w:cs="Arial"/>
          <w:color w:val="000000"/>
        </w:rPr>
        <w:t>ReactNative</w:t>
      </w:r>
      <w:proofErr w:type="spellEnd"/>
      <w:r>
        <w:rPr>
          <w:rFonts w:ascii="Arial" w:hAnsi="Arial" w:cs="Arial"/>
          <w:color w:val="000000"/>
        </w:rPr>
        <w:t xml:space="preserve"> development by building a job tracking application with cross platform integration into iOS and Android.</w:t>
      </w:r>
    </w:p>
    <w:p w14:paraId="1897C167" w14:textId="2482C8CC" w:rsidR="00E276D8" w:rsidRDefault="0065340A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Databricks</w:t>
      </w:r>
      <w:r w:rsidR="00E276D8">
        <w:rPr>
          <w:rFonts w:ascii="Arial" w:hAnsi="Arial" w:cs="Arial"/>
          <w:color w:val="000000"/>
        </w:rPr>
        <w:t xml:space="preserve"> has empowered </w:t>
      </w:r>
      <w:r>
        <w:rPr>
          <w:rFonts w:ascii="Arial" w:hAnsi="Arial" w:cs="Arial"/>
          <w:color w:val="000000"/>
        </w:rPr>
        <w:t>businesses</w:t>
      </w:r>
      <w:r w:rsidR="00E276D8">
        <w:rPr>
          <w:rFonts w:ascii="Arial" w:hAnsi="Arial" w:cs="Arial"/>
          <w:color w:val="000000"/>
        </w:rPr>
        <w:t xml:space="preserve"> worldwide </w:t>
      </w:r>
      <w:r>
        <w:rPr>
          <w:rFonts w:ascii="Arial" w:hAnsi="Arial" w:cs="Arial"/>
          <w:color w:val="000000"/>
        </w:rPr>
        <w:t>by providing the correct insights to make better business decisions</w:t>
      </w:r>
      <w:r w:rsidR="00E276D8">
        <w:rPr>
          <w:rFonts w:ascii="Arial" w:hAnsi="Arial" w:cs="Arial"/>
          <w:color w:val="000000"/>
        </w:rPr>
        <w:t xml:space="preserve">. I truly believe that I will fit right into the culture at </w:t>
      </w:r>
      <w:r>
        <w:rPr>
          <w:rFonts w:ascii="Arial" w:hAnsi="Arial" w:cs="Arial"/>
          <w:color w:val="000000"/>
        </w:rPr>
        <w:t xml:space="preserve">Databricks </w:t>
      </w:r>
      <w:r w:rsidR="00E276D8">
        <w:rPr>
          <w:rFonts w:ascii="Arial" w:hAnsi="Arial" w:cs="Arial"/>
          <w:color w:val="000000"/>
        </w:rPr>
        <w:t>and be able to provide meaningful contributions to the team.</w:t>
      </w:r>
    </w:p>
    <w:p w14:paraId="485E05B6" w14:textId="77777777" w:rsidR="0065340A" w:rsidRDefault="0065340A" w:rsidP="00E27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EAA44F5" w14:textId="46EAE1DB" w:rsidR="00F72272" w:rsidRPr="00B901A2" w:rsidRDefault="00E276D8" w:rsidP="0065340A">
      <w:pPr>
        <w:spacing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t xml:space="preserve">Thank you for considering me for the </w:t>
      </w:r>
      <w:r w:rsidR="0065340A">
        <w:rPr>
          <w:rFonts w:ascii="Arial" w:hAnsi="Arial" w:cs="Arial"/>
          <w:color w:val="000000"/>
        </w:rPr>
        <w:t>role, I</w:t>
      </w:r>
      <w:r>
        <w:rPr>
          <w:rFonts w:ascii="Arial" w:hAnsi="Arial" w:cs="Arial"/>
          <w:color w:val="000000"/>
        </w:rPr>
        <w:t xml:space="preserve"> am looking forward to discussing more about this role and</w:t>
      </w:r>
      <w:r w:rsidR="0065340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further steps in the application process. I am available on call or email on weekdays from 3pm - </w:t>
      </w:r>
      <w:r w:rsidR="0065340A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pm</w:t>
      </w:r>
      <w:r w:rsidR="0065340A">
        <w:rPr>
          <w:rFonts w:ascii="Arial" w:hAnsi="Arial" w:cs="Arial"/>
          <w:color w:val="000000"/>
        </w:rPr>
        <w:t xml:space="preserve"> EST and 9am </w:t>
      </w:r>
      <w:r w:rsidR="006A0FCC">
        <w:rPr>
          <w:rFonts w:ascii="Arial" w:hAnsi="Arial" w:cs="Arial"/>
          <w:color w:val="000000"/>
        </w:rPr>
        <w:t>–</w:t>
      </w:r>
      <w:r w:rsidR="0065340A">
        <w:rPr>
          <w:rFonts w:ascii="Arial" w:hAnsi="Arial" w:cs="Arial"/>
          <w:color w:val="000000"/>
        </w:rPr>
        <w:t xml:space="preserve"> </w:t>
      </w:r>
      <w:r w:rsidR="006A0FCC">
        <w:rPr>
          <w:rFonts w:ascii="Arial" w:hAnsi="Arial" w:cs="Arial"/>
          <w:color w:val="000000"/>
        </w:rPr>
        <w:t xml:space="preserve">4pm </w:t>
      </w:r>
      <w:r w:rsidR="006A0FCC">
        <w:rPr>
          <w:rFonts w:ascii="Arial" w:hAnsi="Arial" w:cs="Arial"/>
          <w:color w:val="000000"/>
        </w:rPr>
        <w:t>EST</w:t>
      </w:r>
      <w:r w:rsidR="006A0FCC">
        <w:rPr>
          <w:rFonts w:ascii="Arial" w:hAnsi="Arial" w:cs="Arial"/>
          <w:color w:val="000000"/>
        </w:rPr>
        <w:t xml:space="preserve"> on Weekends</w:t>
      </w:r>
      <w:r>
        <w:rPr>
          <w:rFonts w:ascii="Arial" w:hAnsi="Arial" w:cs="Arial"/>
          <w:color w:val="000000"/>
        </w:rPr>
        <w:t>.</w:t>
      </w:r>
    </w:p>
    <w:p w14:paraId="6524564D" w14:textId="77777777" w:rsidR="00F72272" w:rsidRPr="00B901A2" w:rsidRDefault="00000000" w:rsidP="0048751C">
      <w:pPr>
        <w:pStyle w:val="Closing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closing:"/>
          <w:tag w:val="Enter closing:"/>
          <w:id w:val="-278875100"/>
          <w:placeholder>
            <w:docPart w:val="CD6288635D9E994F9C7EB30F1AEE3667"/>
          </w:placeholder>
          <w:temporary/>
          <w:showingPlcHdr/>
          <w15:appearance w15:val="hidden"/>
        </w:sdtPr>
        <w:sdtContent>
          <w:r w:rsidR="00E5559C" w:rsidRPr="00B901A2">
            <w:rPr>
              <w:rFonts w:ascii="Times New Roman" w:hAnsi="Times New Roman" w:cs="Times New Roman"/>
            </w:rPr>
            <w:t>Sincerely,</w:t>
          </w:r>
        </w:sdtContent>
      </w:sdt>
    </w:p>
    <w:sdt>
      <w:sdtPr>
        <w:rPr>
          <w:rFonts w:ascii="Times New Roman" w:hAnsi="Times New Roman" w:cs="Times New Roman"/>
        </w:rPr>
        <w:alias w:val="Your Name"/>
        <w:tag w:val="Your Name"/>
        <w:id w:val="1111709258"/>
        <w:placeholder>
          <w:docPart w:val="8DAAD67DA3D7634CB7994A173DE189A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E0FA602" w14:textId="678119EF" w:rsidR="00BC467A" w:rsidRPr="00B901A2" w:rsidRDefault="00BC467A" w:rsidP="00AC6117">
          <w:pPr>
            <w:pStyle w:val="Signatur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Arjun Raja Yogidas</w:t>
          </w:r>
        </w:p>
      </w:sdtContent>
    </w:sdt>
    <w:sectPr w:rsidR="00BC467A" w:rsidRPr="00B901A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3BA7" w14:textId="77777777" w:rsidR="003A4FC7" w:rsidRDefault="003A4FC7">
      <w:pPr>
        <w:spacing w:after="0" w:line="240" w:lineRule="auto"/>
      </w:pPr>
      <w:r>
        <w:separator/>
      </w:r>
    </w:p>
  </w:endnote>
  <w:endnote w:type="continuationSeparator" w:id="0">
    <w:p w14:paraId="217FBD93" w14:textId="77777777" w:rsidR="003A4FC7" w:rsidRDefault="003A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755FA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5F64" w14:textId="77777777" w:rsidR="003A4FC7" w:rsidRDefault="003A4FC7">
      <w:pPr>
        <w:spacing w:after="0" w:line="240" w:lineRule="auto"/>
      </w:pPr>
      <w:r>
        <w:separator/>
      </w:r>
    </w:p>
  </w:footnote>
  <w:footnote w:type="continuationSeparator" w:id="0">
    <w:p w14:paraId="69EDA8F5" w14:textId="77777777" w:rsidR="003A4FC7" w:rsidRDefault="003A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5204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C436F6" wp14:editId="117D5B4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09A81D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B91C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237974" wp14:editId="18F715A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DD196D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139533">
    <w:abstractNumId w:val="9"/>
  </w:num>
  <w:num w:numId="2" w16cid:durableId="224488857">
    <w:abstractNumId w:val="7"/>
  </w:num>
  <w:num w:numId="3" w16cid:durableId="1400209170">
    <w:abstractNumId w:val="6"/>
  </w:num>
  <w:num w:numId="4" w16cid:durableId="930091141">
    <w:abstractNumId w:val="5"/>
  </w:num>
  <w:num w:numId="5" w16cid:durableId="431778332">
    <w:abstractNumId w:val="4"/>
  </w:num>
  <w:num w:numId="6" w16cid:durableId="1207373693">
    <w:abstractNumId w:val="8"/>
  </w:num>
  <w:num w:numId="7" w16cid:durableId="1777097191">
    <w:abstractNumId w:val="3"/>
  </w:num>
  <w:num w:numId="8" w16cid:durableId="1384913707">
    <w:abstractNumId w:val="2"/>
  </w:num>
  <w:num w:numId="9" w16cid:durableId="922909279">
    <w:abstractNumId w:val="1"/>
  </w:num>
  <w:num w:numId="10" w16cid:durableId="5794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A2"/>
    <w:rsid w:val="00251664"/>
    <w:rsid w:val="003A4FC7"/>
    <w:rsid w:val="003F5321"/>
    <w:rsid w:val="0048751C"/>
    <w:rsid w:val="00501646"/>
    <w:rsid w:val="0065340A"/>
    <w:rsid w:val="006A0FCC"/>
    <w:rsid w:val="00775AFB"/>
    <w:rsid w:val="00AA77E8"/>
    <w:rsid w:val="00AC6117"/>
    <w:rsid w:val="00B901A2"/>
    <w:rsid w:val="00BC467A"/>
    <w:rsid w:val="00E276D8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356DC"/>
  <w15:chartTrackingRefBased/>
  <w15:docId w15:val="{359C6F55-4F24-6646-AFAF-F45246E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junbirju/Library/Containers/com.microsoft.Word/Data/Library/Application%20Support/Microsoft/Office/16.0/DTS/Search/%7b33A6256C-64C1-6842-B76C-E53CB3E5BD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B121BC6540E04CA1A93E4D1A4AC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B909A-28F3-D249-B721-5368B1CCCEAA}"/>
      </w:docPartPr>
      <w:docPartBody>
        <w:p w:rsidR="00000000" w:rsidRDefault="00000000">
          <w:pPr>
            <w:pStyle w:val="8EB121BC6540E04CA1A93E4D1A4ACC74"/>
          </w:pPr>
          <w:r>
            <w:t>Your Name</w:t>
          </w:r>
        </w:p>
      </w:docPartBody>
    </w:docPart>
    <w:docPart>
      <w:docPartPr>
        <w:name w:val="378351E170967A44A85B3F66117A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F80EF-29DB-D14E-832A-4C1E33824759}"/>
      </w:docPartPr>
      <w:docPartBody>
        <w:p w:rsidR="00000000" w:rsidRDefault="00000000">
          <w:pPr>
            <w:pStyle w:val="378351E170967A44A85B3F66117A026D"/>
          </w:pPr>
          <w:r>
            <w:t>Recipient</w:t>
          </w:r>
        </w:p>
      </w:docPartBody>
    </w:docPart>
    <w:docPart>
      <w:docPartPr>
        <w:name w:val="7772349438BB4F4F8F7B0DB4A83F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355E9-625C-0B4F-9290-4B6916442605}"/>
      </w:docPartPr>
      <w:docPartBody>
        <w:p w:rsidR="00000000" w:rsidRDefault="00000000">
          <w:pPr>
            <w:pStyle w:val="7772349438BB4F4F8F7B0DB4A83F55D2"/>
          </w:pPr>
          <w:r>
            <w:t>Recipient</w:t>
          </w:r>
        </w:p>
      </w:docPartBody>
    </w:docPart>
    <w:docPart>
      <w:docPartPr>
        <w:name w:val="CD6288635D9E994F9C7EB30F1AEE3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8D37-913D-BF40-824A-AD63C2B5AF58}"/>
      </w:docPartPr>
      <w:docPartBody>
        <w:p w:rsidR="00000000" w:rsidRDefault="00000000">
          <w:pPr>
            <w:pStyle w:val="CD6288635D9E994F9C7EB30F1AEE3667"/>
          </w:pPr>
          <w:r>
            <w:t>Sincerely,</w:t>
          </w:r>
        </w:p>
      </w:docPartBody>
    </w:docPart>
    <w:docPart>
      <w:docPartPr>
        <w:name w:val="8DAAD67DA3D7634CB7994A173DE18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0EB4-58A1-184F-B30E-BEE4F94E03A8}"/>
      </w:docPartPr>
      <w:docPartBody>
        <w:p w:rsidR="00000000" w:rsidRDefault="00000000">
          <w:pPr>
            <w:pStyle w:val="8DAAD67DA3D7634CB7994A173DE189A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8C"/>
    <w:rsid w:val="009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121BC6540E04CA1A93E4D1A4ACC74">
    <w:name w:val="8EB121BC6540E04CA1A93E4D1A4ACC74"/>
  </w:style>
  <w:style w:type="paragraph" w:customStyle="1" w:styleId="034B5EFF66B17940BA562ADE92148936">
    <w:name w:val="034B5EFF66B17940BA562ADE92148936"/>
  </w:style>
  <w:style w:type="paragraph" w:customStyle="1" w:styleId="28B467BBF59B374AA2588AB560FBB97F">
    <w:name w:val="28B467BBF59B374AA2588AB560FBB97F"/>
  </w:style>
  <w:style w:type="paragraph" w:customStyle="1" w:styleId="97EDB09D790D794EB508A464EEE413C7">
    <w:name w:val="97EDB09D790D794EB508A464EEE413C7"/>
  </w:style>
  <w:style w:type="paragraph" w:customStyle="1" w:styleId="6455A4D157C93646B9FD9CB51B9E4909">
    <w:name w:val="6455A4D157C93646B9FD9CB51B9E4909"/>
  </w:style>
  <w:style w:type="paragraph" w:customStyle="1" w:styleId="378351E170967A44A85B3F66117A026D">
    <w:name w:val="378351E170967A44A85B3F66117A026D"/>
  </w:style>
  <w:style w:type="paragraph" w:customStyle="1" w:styleId="22DB95CB5ACF614D87352D0CA438EA96">
    <w:name w:val="22DB95CB5ACF614D87352D0CA438EA96"/>
  </w:style>
  <w:style w:type="paragraph" w:customStyle="1" w:styleId="ADEDCD13C1D36F4494C1FEDF9879BDFE">
    <w:name w:val="ADEDCD13C1D36F4494C1FEDF9879BDFE"/>
  </w:style>
  <w:style w:type="paragraph" w:customStyle="1" w:styleId="D6A48C8B39AD744DA7848396266A539C">
    <w:name w:val="D6A48C8B39AD744DA7848396266A539C"/>
  </w:style>
  <w:style w:type="paragraph" w:customStyle="1" w:styleId="7772349438BB4F4F8F7B0DB4A83F55D2">
    <w:name w:val="7772349438BB4F4F8F7B0DB4A83F55D2"/>
  </w:style>
  <w:style w:type="paragraph" w:customStyle="1" w:styleId="57352649E473EA4A81EC9EEC165393CF">
    <w:name w:val="57352649E473EA4A81EC9EEC165393CF"/>
  </w:style>
  <w:style w:type="paragraph" w:customStyle="1" w:styleId="CD6288635D9E994F9C7EB30F1AEE3667">
    <w:name w:val="CD6288635D9E994F9C7EB30F1AEE3667"/>
  </w:style>
  <w:style w:type="paragraph" w:customStyle="1" w:styleId="8DAAD67DA3D7634CB7994A173DE189AF">
    <w:name w:val="8DAAD67DA3D7634CB7994A173DE18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Arjun Raja Yogidas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Hiring Manager
Databricks</cp:keywords>
  <dc:description/>
  <cp:lastModifiedBy>Arjun Raja Yogidas</cp:lastModifiedBy>
  <cp:revision>1</cp:revision>
  <dcterms:created xsi:type="dcterms:W3CDTF">2022-08-15T19:28:00Z</dcterms:created>
  <dcterms:modified xsi:type="dcterms:W3CDTF">2022-08-15T19:46:00Z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